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668B2" w14:textId="77777777" w:rsidR="00CC4BE1" w:rsidRDefault="00891A01" w:rsidP="00B11A4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62A5DA21" wp14:editId="0FAE1043">
                <wp:simplePos x="0" y="0"/>
                <wp:positionH relativeFrom="page">
                  <wp:posOffset>0</wp:posOffset>
                </wp:positionH>
                <wp:positionV relativeFrom="paragraph">
                  <wp:posOffset>-173355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1D2C1" id="Rectangle 1" o:spid="_x0000_s1026" alt="&quot;&quot;" style="position:absolute;margin-left:0;margin-top:-13.65pt;width:612pt;height:11in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" fillcolor="#fdfaec [3209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201"/>
        <w:gridCol w:w="273"/>
        <w:gridCol w:w="1783"/>
        <w:gridCol w:w="1505"/>
        <w:gridCol w:w="21"/>
        <w:gridCol w:w="254"/>
        <w:gridCol w:w="3475"/>
      </w:tblGrid>
      <w:tr w:rsidR="00B11A48" w14:paraId="6CEA1A65" w14:textId="77777777" w:rsidTr="00610BE5">
        <w:trPr>
          <w:trHeight w:val="3600"/>
        </w:trPr>
        <w:tc>
          <w:tcPr>
            <w:tcW w:w="2500" w:type="pct"/>
            <w:gridSpan w:val="3"/>
          </w:tcPr>
          <w:p w14:paraId="067B551A" w14:textId="5CC226FD" w:rsidR="00B11A48" w:rsidRPr="00DA699C" w:rsidRDefault="00B0499A" w:rsidP="00B11A48">
            <w:pPr>
              <w:pStyle w:val="Title"/>
            </w:pPr>
            <w:r>
              <w:t>Jane Scott</w:t>
            </w:r>
          </w:p>
          <w:p w14:paraId="447C8828" w14:textId="1108E622" w:rsidR="00B11A48" w:rsidRDefault="00B0499A" w:rsidP="00B11A48">
            <w:pPr>
              <w:pStyle w:val="Subtitle"/>
              <w:rPr>
                <w:noProof/>
                <w:lang w:val="en-AU" w:eastAsia="en-AU"/>
              </w:rPr>
            </w:pPr>
            <w:r>
              <w:t>Programmer, Author</w:t>
            </w:r>
            <w:r w:rsidR="00B11A48">
              <w:t xml:space="preserve"> </w:t>
            </w:r>
            <w:r w:rsidR="00B11A48">
              <w:rPr>
                <w:noProof/>
                <w:lang w:val="en-AU" w:eastAsia="en-AU"/>
              </w:rPr>
              <w:t xml:space="preserve"> </w:t>
            </w:r>
          </w:p>
        </w:tc>
        <w:tc>
          <w:tcPr>
            <w:tcW w:w="2500" w:type="pct"/>
            <w:gridSpan w:val="4"/>
            <w:vAlign w:val="center"/>
          </w:tcPr>
          <w:p w14:paraId="78804BD5" w14:textId="480E822E" w:rsidR="00B11A48" w:rsidRPr="00FF784C" w:rsidRDefault="00B11A48" w:rsidP="00B11A48">
            <w:pPr>
              <w:jc w:val="right"/>
              <w:rPr>
                <w:lang w:val="en-AU" w:eastAsia="en-AU"/>
              </w:rPr>
            </w:pPr>
          </w:p>
        </w:tc>
      </w:tr>
      <w:tr w:rsidR="00B11A48" w14:paraId="5DE4846C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6C0383CF" w14:textId="77777777" w:rsidR="00B11A48" w:rsidRDefault="00B11A48" w:rsidP="00B11A48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3F1E29F" wp14:editId="518FC98C">
                      <wp:extent cx="6428105" cy="0"/>
                      <wp:effectExtent l="0" t="19050" r="29845" b="1905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4CA1A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01B1C099" w14:textId="77777777" w:rsidTr="00B11A48">
        <w:trPr>
          <w:trHeight w:val="720"/>
        </w:trPr>
        <w:tc>
          <w:tcPr>
            <w:tcW w:w="1522" w:type="pct"/>
          </w:tcPr>
          <w:p w14:paraId="22B9168D" w14:textId="77777777" w:rsidR="0037411E" w:rsidRPr="008326F7" w:rsidRDefault="00000000" w:rsidP="00B11A48">
            <w:pPr>
              <w:pStyle w:val="Heading1"/>
            </w:pPr>
            <w:sdt>
              <w:sdtPr>
                <w:id w:val="2048246757"/>
                <w:placeholder>
                  <w:docPart w:val="3DCB32D5FA864C768E08A17E6B68480F"/>
                </w:placeholder>
                <w:temporary/>
                <w:showingPlcHdr/>
                <w15:appearance w15:val="hidden"/>
              </w:sdtPr>
              <w:sdtContent>
                <w:r w:rsidR="0037411E" w:rsidRPr="00B11A48">
                  <w:t>Contact info</w:t>
                </w:r>
              </w:sdtContent>
            </w:sdt>
          </w:p>
        </w:tc>
        <w:tc>
          <w:tcPr>
            <w:tcW w:w="130" w:type="pct"/>
          </w:tcPr>
          <w:p w14:paraId="31A2E79B" w14:textId="77777777" w:rsidR="0037411E" w:rsidRPr="008326F7" w:rsidRDefault="0037411E" w:rsidP="00B11A48">
            <w:pPr>
              <w:pStyle w:val="Heading1"/>
            </w:pPr>
          </w:p>
        </w:tc>
        <w:tc>
          <w:tcPr>
            <w:tcW w:w="1574" w:type="pct"/>
            <w:gridSpan w:val="3"/>
          </w:tcPr>
          <w:p w14:paraId="28AB99AB" w14:textId="1D714ED1" w:rsidR="00D00D49" w:rsidRPr="00D00D49" w:rsidRDefault="00D00D49" w:rsidP="00B11A48"/>
        </w:tc>
        <w:tc>
          <w:tcPr>
            <w:tcW w:w="121" w:type="pct"/>
          </w:tcPr>
          <w:p w14:paraId="5A330FC8" w14:textId="77777777" w:rsidR="0037411E" w:rsidRPr="008326F7" w:rsidRDefault="0037411E" w:rsidP="00B11A48">
            <w:pPr>
              <w:pStyle w:val="Heading1"/>
            </w:pPr>
          </w:p>
        </w:tc>
        <w:tc>
          <w:tcPr>
            <w:tcW w:w="1654" w:type="pct"/>
          </w:tcPr>
          <w:p w14:paraId="73F1639D" w14:textId="3D3F0C13" w:rsidR="00D00D49" w:rsidRPr="0037411E" w:rsidRDefault="00B0499A" w:rsidP="00B11A48">
            <w:pPr>
              <w:pStyle w:val="Heading2"/>
            </w:pPr>
            <w:r>
              <w:t>902-229-8803</w:t>
            </w:r>
          </w:p>
          <w:p w14:paraId="0E8776D3" w14:textId="0CF6C2DA" w:rsidR="00D00D49" w:rsidRPr="0037411E" w:rsidRDefault="00B0499A" w:rsidP="00B11A48">
            <w:r>
              <w:t>sweet.jane.s@outlook.com</w:t>
            </w:r>
          </w:p>
          <w:p w14:paraId="7DE628A2" w14:textId="179233A5" w:rsidR="0037411E" w:rsidRPr="00857D47" w:rsidRDefault="0037411E" w:rsidP="00B11A48"/>
        </w:tc>
      </w:tr>
      <w:tr w:rsidR="00B11A48" w14:paraId="0EAF5FB7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1B3656DF" w14:textId="77777777" w:rsidR="00B11A48" w:rsidRDefault="00B11A48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433ED42" wp14:editId="2721B7F2">
                      <wp:extent cx="6428105" cy="0"/>
                      <wp:effectExtent l="0" t="19050" r="29845" b="19050"/>
                      <wp:docPr id="6" name="Straight Connector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105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8E0680" id="Straight Connector 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509CF005" w14:textId="77777777" w:rsidTr="00B11A48">
        <w:trPr>
          <w:trHeight w:val="2412"/>
        </w:trPr>
        <w:tc>
          <w:tcPr>
            <w:tcW w:w="1522" w:type="pct"/>
          </w:tcPr>
          <w:p w14:paraId="78F7AA85" w14:textId="77777777" w:rsidR="0037411E" w:rsidRPr="00276ADF" w:rsidRDefault="00000000" w:rsidP="00B11A48">
            <w:pPr>
              <w:pStyle w:val="Heading1"/>
            </w:pPr>
            <w:sdt>
              <w:sdtPr>
                <w:id w:val="-585919366"/>
                <w:placeholder>
                  <w:docPart w:val="85E4FD00B40C47A9864BFBAE34BC5E58"/>
                </w:placeholder>
                <w:temporary/>
                <w:showingPlcHdr/>
                <w15:appearance w15:val="hidden"/>
              </w:sdtPr>
              <w:sdtContent>
                <w:r w:rsidR="0037411E" w:rsidRPr="00353B04">
                  <w:t>Education</w:t>
                </w:r>
              </w:sdtContent>
            </w:sdt>
          </w:p>
          <w:p w14:paraId="5055B59D" w14:textId="2A5D6465" w:rsidR="0037411E" w:rsidRDefault="00B0499A" w:rsidP="00B11A48">
            <w:pPr>
              <w:pStyle w:val="Heading3"/>
            </w:pPr>
            <w:r>
              <w:t>Nova Scotia Community College</w:t>
            </w:r>
            <w:r w:rsidR="0037411E">
              <w:t xml:space="preserve"> </w:t>
            </w:r>
          </w:p>
          <w:p w14:paraId="03252746" w14:textId="6F640000" w:rsidR="0037411E" w:rsidRPr="00B0499A" w:rsidRDefault="00B0499A" w:rsidP="00B11A48">
            <w:pPr>
              <w:pStyle w:val="Heading3"/>
            </w:pPr>
            <w:r w:rsidRPr="00B0499A">
              <w:t>IT Programming</w:t>
            </w:r>
            <w:r w:rsidR="00342435">
              <w:t xml:space="preserve"> (Current)</w:t>
            </w:r>
          </w:p>
          <w:p w14:paraId="436056BC" w14:textId="1C4293D4" w:rsidR="0037411E" w:rsidRDefault="00B0499A" w:rsidP="00B11A48">
            <w:r>
              <w:t>Relevant coursework: Coding in Python, Java, JavaScript, C; Knowledge of SQL and Data Analytics</w:t>
            </w:r>
            <w:r w:rsidR="0037411E" w:rsidRPr="008247DC">
              <w:t xml:space="preserve"> </w:t>
            </w:r>
          </w:p>
        </w:tc>
        <w:tc>
          <w:tcPr>
            <w:tcW w:w="130" w:type="pct"/>
          </w:tcPr>
          <w:p w14:paraId="61EC4DE1" w14:textId="77777777" w:rsidR="0037411E" w:rsidRDefault="0037411E" w:rsidP="00B11A48"/>
        </w:tc>
        <w:tc>
          <w:tcPr>
            <w:tcW w:w="1564" w:type="pct"/>
            <w:gridSpan w:val="2"/>
          </w:tcPr>
          <w:p w14:paraId="41748A94" w14:textId="0603FFB0" w:rsidR="0037411E" w:rsidRPr="000F7D04" w:rsidRDefault="0037411E" w:rsidP="00B11A48">
            <w:pPr>
              <w:pStyle w:val="Heading1"/>
            </w:pPr>
          </w:p>
          <w:p w14:paraId="6C337C07" w14:textId="71501F34" w:rsidR="00342435" w:rsidRDefault="00342435" w:rsidP="00342435">
            <w:pPr>
              <w:pStyle w:val="Heading3"/>
            </w:pPr>
            <w:r>
              <w:t>Neptune Theatre School</w:t>
            </w:r>
          </w:p>
          <w:p w14:paraId="0E2A0711" w14:textId="65216409" w:rsidR="00342435" w:rsidRDefault="00342435" w:rsidP="00342435">
            <w:pPr>
              <w:pStyle w:val="Heading3"/>
            </w:pPr>
            <w:r>
              <w:t>Musical Theatre Foundation Program</w:t>
            </w:r>
          </w:p>
          <w:p w14:paraId="3EFA69F7" w14:textId="6A60F3E9" w:rsidR="00342435" w:rsidRPr="00342435" w:rsidRDefault="00342435" w:rsidP="00342435">
            <w:r>
              <w:t xml:space="preserve">Relevant coursework: Music theory; Acting; Public speaking </w:t>
            </w:r>
          </w:p>
          <w:p w14:paraId="2EF52170" w14:textId="5EF62BA3" w:rsidR="0037411E" w:rsidRDefault="0037411E" w:rsidP="00B11A48"/>
        </w:tc>
        <w:tc>
          <w:tcPr>
            <w:tcW w:w="131" w:type="pct"/>
            <w:gridSpan w:val="2"/>
          </w:tcPr>
          <w:p w14:paraId="0D109F15" w14:textId="77777777" w:rsidR="0037411E" w:rsidRDefault="0037411E" w:rsidP="00B11A48"/>
        </w:tc>
        <w:tc>
          <w:tcPr>
            <w:tcW w:w="1654" w:type="pct"/>
          </w:tcPr>
          <w:p w14:paraId="70BAFD86" w14:textId="2C272767" w:rsidR="0037411E" w:rsidRDefault="0037411E" w:rsidP="00B11A48"/>
        </w:tc>
      </w:tr>
      <w:tr w:rsidR="00B11A48" w14:paraId="2D48F74A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2FB0D0DA" w14:textId="77777777" w:rsidR="00B11A48" w:rsidRDefault="00B11A48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39A96E1" wp14:editId="6C9B1904">
                      <wp:extent cx="6428232" cy="0"/>
                      <wp:effectExtent l="0" t="19050" r="29845" b="1905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9169B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7411E" w14:paraId="1E5AEF46" w14:textId="77777777" w:rsidTr="00E817BA">
        <w:trPr>
          <w:trHeight w:val="3888"/>
        </w:trPr>
        <w:tc>
          <w:tcPr>
            <w:tcW w:w="5000" w:type="pct"/>
            <w:gridSpan w:val="7"/>
          </w:tcPr>
          <w:p w14:paraId="63439F48" w14:textId="77777777" w:rsidR="00D00D49" w:rsidRPr="00276ADF" w:rsidRDefault="00000000" w:rsidP="00B11A48">
            <w:pPr>
              <w:pStyle w:val="Heading1"/>
            </w:pPr>
            <w:sdt>
              <w:sdtPr>
                <w:id w:val="-1224666925"/>
                <w:placeholder>
                  <w:docPart w:val="C334E4286F76431AA0E2F6FDCD5C26C1"/>
                </w:placeholder>
                <w:temporary/>
                <w:showingPlcHdr/>
                <w15:appearance w15:val="hidden"/>
              </w:sdtPr>
              <w:sdtContent>
                <w:r w:rsidR="00D00D49" w:rsidRPr="000F7D04">
                  <w:t>Experience</w:t>
                </w:r>
              </w:sdtContent>
            </w:sdt>
          </w:p>
          <w:p w14:paraId="0958030D" w14:textId="45294C5B" w:rsidR="00D43E87" w:rsidRPr="00F61BD1" w:rsidRDefault="00D43E87" w:rsidP="00D43E87">
            <w:pPr>
              <w:pStyle w:val="Heading3"/>
            </w:pPr>
            <w:r>
              <w:t>January 2019-Present</w:t>
            </w:r>
          </w:p>
          <w:p w14:paraId="1079C61E" w14:textId="458AC67D" w:rsidR="00D43E87" w:rsidRDefault="00D43E87" w:rsidP="00D43E87">
            <w:r>
              <w:t>Self-Employed | Game Facilitator</w:t>
            </w:r>
          </w:p>
          <w:p w14:paraId="7563A944" w14:textId="367C3C96" w:rsidR="00C6705E" w:rsidRDefault="00C6705E" w:rsidP="00D43E87">
            <w:r>
              <w:t xml:space="preserve">Relevant Skills: </w:t>
            </w:r>
            <w:r w:rsidRPr="00C6705E">
              <w:t>MS Excel, MS Word</w:t>
            </w:r>
            <w:r>
              <w:t xml:space="preserve">, </w:t>
            </w:r>
            <w:r w:rsidRPr="00C6705E">
              <w:t>MS Teams</w:t>
            </w:r>
          </w:p>
          <w:p w14:paraId="700525ED" w14:textId="77777777" w:rsidR="00D43E87" w:rsidRDefault="00D43E87" w:rsidP="00B11A48">
            <w:pPr>
              <w:pStyle w:val="Heading3"/>
            </w:pPr>
          </w:p>
          <w:p w14:paraId="5918D358" w14:textId="77777777" w:rsidR="00D43E87" w:rsidRPr="00F61BD1" w:rsidRDefault="00D43E87" w:rsidP="00D43E87">
            <w:pPr>
              <w:pStyle w:val="Heading3"/>
            </w:pPr>
            <w:r>
              <w:t>January 2023-March 2024</w:t>
            </w:r>
          </w:p>
          <w:p w14:paraId="2870C591" w14:textId="77777777" w:rsidR="00D43E87" w:rsidRDefault="00D43E87" w:rsidP="00D43E87">
            <w:r>
              <w:t>Admiral Insurance | Customer Service Representative</w:t>
            </w:r>
          </w:p>
          <w:p w14:paraId="5818D822" w14:textId="493060ED" w:rsidR="00C6705E" w:rsidRDefault="00C6705E" w:rsidP="00D43E87">
            <w:r>
              <w:t xml:space="preserve">Relevant Skills: </w:t>
            </w:r>
            <w:r w:rsidRPr="00C6705E">
              <w:t>MS Excel, MS Word</w:t>
            </w:r>
            <w:r>
              <w:t xml:space="preserve">, </w:t>
            </w:r>
            <w:r w:rsidRPr="00C6705E">
              <w:t>MS Teams</w:t>
            </w:r>
          </w:p>
          <w:p w14:paraId="36A71C8E" w14:textId="77777777" w:rsidR="00B11A48" w:rsidRDefault="00B11A48" w:rsidP="00B11A48"/>
          <w:p w14:paraId="43FF48A1" w14:textId="28E5E9CD" w:rsidR="00D51535" w:rsidRPr="00F61BD1" w:rsidRDefault="00D43E87" w:rsidP="00B11A48">
            <w:pPr>
              <w:pStyle w:val="Heading3"/>
            </w:pPr>
            <w:r>
              <w:t>June 2019-January 2023</w:t>
            </w:r>
          </w:p>
          <w:p w14:paraId="3392288C" w14:textId="4008C178" w:rsidR="00D51535" w:rsidRDefault="00D43E87" w:rsidP="00B11A48">
            <w:r>
              <w:t>Crazy Maple Studios | Content Writer</w:t>
            </w:r>
            <w:r w:rsidR="00B20410">
              <w:t xml:space="preserve"> (Chapters)</w:t>
            </w:r>
          </w:p>
          <w:p w14:paraId="772620A1" w14:textId="7B17DFE2" w:rsidR="00C6705E" w:rsidRDefault="00C6705E" w:rsidP="00B11A48">
            <w:r>
              <w:t xml:space="preserve">Relevant Skills: </w:t>
            </w:r>
            <w:r w:rsidRPr="00C6705E">
              <w:t>MS Excel, MS Word</w:t>
            </w:r>
            <w:r>
              <w:t xml:space="preserve">, </w:t>
            </w:r>
            <w:r w:rsidRPr="00C6705E">
              <w:t>MS Teams</w:t>
            </w:r>
          </w:p>
          <w:p w14:paraId="5637C641" w14:textId="77777777" w:rsidR="00E817BA" w:rsidRDefault="00E817BA" w:rsidP="00E817BA"/>
          <w:p w14:paraId="0F1B1E02" w14:textId="4E0D98B6" w:rsidR="00D22D79" w:rsidRDefault="00D22D79" w:rsidP="00E817BA"/>
        </w:tc>
      </w:tr>
      <w:tr w:rsidR="00610BE5" w14:paraId="2CF4F89F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219A066B" w14:textId="77777777" w:rsidR="00610BE5" w:rsidRDefault="00E817BA" w:rsidP="00B11A48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51BA225" wp14:editId="60282A4D">
                      <wp:extent cx="6428232" cy="0"/>
                      <wp:effectExtent l="0" t="19050" r="29845" b="1905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8232" cy="0"/>
                              </a:xfrm>
                              <a:prstGeom prst="line">
                                <a:avLst/>
                              </a:prstGeom>
                              <a:ln w="444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C96719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0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" strokecolor="#dd511c [2405]" strokeweight="3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817BA" w14:paraId="15B005EE" w14:textId="77777777" w:rsidTr="00B11A48">
        <w:trPr>
          <w:trHeight w:val="20"/>
        </w:trPr>
        <w:tc>
          <w:tcPr>
            <w:tcW w:w="5000" w:type="pct"/>
            <w:gridSpan w:val="7"/>
            <w:tcMar>
              <w:top w:w="0" w:type="dxa"/>
              <w:left w:w="115" w:type="dxa"/>
              <w:right w:w="115" w:type="dxa"/>
            </w:tcMar>
          </w:tcPr>
          <w:p w14:paraId="4CF2C15E" w14:textId="77777777" w:rsidR="00E817BA" w:rsidRDefault="00000000" w:rsidP="00E817BA">
            <w:pPr>
              <w:pStyle w:val="Heading1"/>
            </w:pPr>
            <w:sdt>
              <w:sdtPr>
                <w:id w:val="-2004576573"/>
                <w:placeholder>
                  <w:docPart w:val="D7ED552DF93D4EAD89F013529A61F73F"/>
                </w:placeholder>
                <w:temporary/>
                <w:showingPlcHdr/>
                <w15:appearance w15:val="hidden"/>
              </w:sdtPr>
              <w:sdtContent>
                <w:r w:rsidR="00E817BA" w:rsidRPr="00E2301F">
                  <w:t>References</w:t>
                </w:r>
              </w:sdtContent>
            </w:sdt>
          </w:p>
          <w:p w14:paraId="17F10DED" w14:textId="022EE6FE" w:rsidR="006A50A5" w:rsidRPr="00FA1536" w:rsidRDefault="00000000" w:rsidP="00E817BA">
            <w:sdt>
              <w:sdtPr>
                <w:id w:val="-251669584"/>
                <w:placeholder>
                  <w:docPart w:val="E99EA87AFCC54798BF42DAE6C4F17DC3"/>
                </w:placeholder>
                <w:temporary/>
                <w:showingPlcHdr/>
                <w15:appearance w15:val="hidden"/>
              </w:sdtPr>
              <w:sdtContent>
                <w:r w:rsidR="00E817BA">
                  <w:t>[Available upon request]</w:t>
                </w:r>
              </w:sdtContent>
            </w:sdt>
          </w:p>
        </w:tc>
      </w:tr>
    </w:tbl>
    <w:p w14:paraId="1CE04438" w14:textId="77777777" w:rsidR="00535F87" w:rsidRPr="00D34C86" w:rsidRDefault="00535F87" w:rsidP="00F62A6F"/>
    <w:sectPr w:rsidR="00535F87" w:rsidRPr="00D34C86" w:rsidSect="00E817BA">
      <w:pgSz w:w="12240" w:h="15840" w:code="1"/>
      <w:pgMar w:top="274" w:right="864" w:bottom="720" w:left="86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BF5E9" w14:textId="77777777" w:rsidR="001E50CC" w:rsidRDefault="001E50CC" w:rsidP="00BA3E51">
      <w:r>
        <w:separator/>
      </w:r>
    </w:p>
  </w:endnote>
  <w:endnote w:type="continuationSeparator" w:id="0">
    <w:p w14:paraId="1B264EBE" w14:textId="77777777" w:rsidR="001E50CC" w:rsidRDefault="001E50C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1157B" w14:textId="77777777" w:rsidR="001E50CC" w:rsidRDefault="001E50CC" w:rsidP="00BA3E51">
      <w:r>
        <w:separator/>
      </w:r>
    </w:p>
  </w:footnote>
  <w:footnote w:type="continuationSeparator" w:id="0">
    <w:p w14:paraId="234D3BA2" w14:textId="77777777" w:rsidR="001E50CC" w:rsidRDefault="001E50CC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FBAE40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FBAE40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3925555">
    <w:abstractNumId w:val="2"/>
  </w:num>
  <w:num w:numId="2" w16cid:durableId="1281032692">
    <w:abstractNumId w:val="1"/>
  </w:num>
  <w:num w:numId="3" w16cid:durableId="1987591596">
    <w:abstractNumId w:val="3"/>
  </w:num>
  <w:num w:numId="4" w16cid:durableId="92152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9A"/>
    <w:rsid w:val="00021DEC"/>
    <w:rsid w:val="00035393"/>
    <w:rsid w:val="00041F8A"/>
    <w:rsid w:val="00045F2E"/>
    <w:rsid w:val="00055BBC"/>
    <w:rsid w:val="000713E8"/>
    <w:rsid w:val="00073BF3"/>
    <w:rsid w:val="00077FEB"/>
    <w:rsid w:val="00081B51"/>
    <w:rsid w:val="000910D0"/>
    <w:rsid w:val="000A6C07"/>
    <w:rsid w:val="000A6E00"/>
    <w:rsid w:val="000B00D1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37F3"/>
    <w:rsid w:val="001A740C"/>
    <w:rsid w:val="001C7C23"/>
    <w:rsid w:val="001C7DE5"/>
    <w:rsid w:val="001E50CC"/>
    <w:rsid w:val="001E5794"/>
    <w:rsid w:val="001F6D5E"/>
    <w:rsid w:val="002005BC"/>
    <w:rsid w:val="00211913"/>
    <w:rsid w:val="00214FE2"/>
    <w:rsid w:val="00217454"/>
    <w:rsid w:val="002251C8"/>
    <w:rsid w:val="002333BC"/>
    <w:rsid w:val="0023424A"/>
    <w:rsid w:val="0023600D"/>
    <w:rsid w:val="00241482"/>
    <w:rsid w:val="00241F12"/>
    <w:rsid w:val="00247A85"/>
    <w:rsid w:val="00247AFA"/>
    <w:rsid w:val="00261E7B"/>
    <w:rsid w:val="00262B06"/>
    <w:rsid w:val="00270303"/>
    <w:rsid w:val="00276ADF"/>
    <w:rsid w:val="00286E1E"/>
    <w:rsid w:val="00293BB8"/>
    <w:rsid w:val="002954B8"/>
    <w:rsid w:val="002A27B3"/>
    <w:rsid w:val="002A4A92"/>
    <w:rsid w:val="002A6A5C"/>
    <w:rsid w:val="002B0852"/>
    <w:rsid w:val="002C0662"/>
    <w:rsid w:val="002C3E4A"/>
    <w:rsid w:val="002D131D"/>
    <w:rsid w:val="002D5478"/>
    <w:rsid w:val="002E013D"/>
    <w:rsid w:val="002F0125"/>
    <w:rsid w:val="002F45B3"/>
    <w:rsid w:val="00302AC1"/>
    <w:rsid w:val="00320ECB"/>
    <w:rsid w:val="00326FD3"/>
    <w:rsid w:val="003416F8"/>
    <w:rsid w:val="00342435"/>
    <w:rsid w:val="00344FC0"/>
    <w:rsid w:val="00345199"/>
    <w:rsid w:val="00353B04"/>
    <w:rsid w:val="00355D85"/>
    <w:rsid w:val="0037411E"/>
    <w:rsid w:val="00377A0D"/>
    <w:rsid w:val="00382737"/>
    <w:rsid w:val="003B40DD"/>
    <w:rsid w:val="003E02DA"/>
    <w:rsid w:val="003E1692"/>
    <w:rsid w:val="003E7783"/>
    <w:rsid w:val="003F1663"/>
    <w:rsid w:val="00411FEB"/>
    <w:rsid w:val="00426ED9"/>
    <w:rsid w:val="00430D9E"/>
    <w:rsid w:val="00435CB0"/>
    <w:rsid w:val="00436687"/>
    <w:rsid w:val="00436A3F"/>
    <w:rsid w:val="00440E3B"/>
    <w:rsid w:val="00442A0E"/>
    <w:rsid w:val="00443C70"/>
    <w:rsid w:val="00471EA5"/>
    <w:rsid w:val="00487798"/>
    <w:rsid w:val="00490100"/>
    <w:rsid w:val="004970FA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5F87"/>
    <w:rsid w:val="00541D28"/>
    <w:rsid w:val="005566E7"/>
    <w:rsid w:val="00560C7D"/>
    <w:rsid w:val="00564622"/>
    <w:rsid w:val="00577416"/>
    <w:rsid w:val="00594E94"/>
    <w:rsid w:val="005A3E0B"/>
    <w:rsid w:val="005B3227"/>
    <w:rsid w:val="005E77B1"/>
    <w:rsid w:val="005E79ED"/>
    <w:rsid w:val="005F471B"/>
    <w:rsid w:val="00610BE5"/>
    <w:rsid w:val="006110F3"/>
    <w:rsid w:val="006175E6"/>
    <w:rsid w:val="00645019"/>
    <w:rsid w:val="0067056E"/>
    <w:rsid w:val="0068094B"/>
    <w:rsid w:val="00683A2B"/>
    <w:rsid w:val="00684B3B"/>
    <w:rsid w:val="00686284"/>
    <w:rsid w:val="006A50A5"/>
    <w:rsid w:val="006B4FB7"/>
    <w:rsid w:val="006D195E"/>
    <w:rsid w:val="006D2C2C"/>
    <w:rsid w:val="0070033E"/>
    <w:rsid w:val="00703F8F"/>
    <w:rsid w:val="00716542"/>
    <w:rsid w:val="007337AD"/>
    <w:rsid w:val="0073402D"/>
    <w:rsid w:val="00735339"/>
    <w:rsid w:val="00755988"/>
    <w:rsid w:val="00780ADA"/>
    <w:rsid w:val="00783440"/>
    <w:rsid w:val="00792D43"/>
    <w:rsid w:val="007B30FE"/>
    <w:rsid w:val="007B7A61"/>
    <w:rsid w:val="007C1FF3"/>
    <w:rsid w:val="007D5D26"/>
    <w:rsid w:val="007D7995"/>
    <w:rsid w:val="007E1FA8"/>
    <w:rsid w:val="007E6083"/>
    <w:rsid w:val="00812951"/>
    <w:rsid w:val="00820B7B"/>
    <w:rsid w:val="00832245"/>
    <w:rsid w:val="008326F7"/>
    <w:rsid w:val="00855181"/>
    <w:rsid w:val="00857D47"/>
    <w:rsid w:val="00863505"/>
    <w:rsid w:val="00882F23"/>
    <w:rsid w:val="0089047A"/>
    <w:rsid w:val="00891A01"/>
    <w:rsid w:val="008A1020"/>
    <w:rsid w:val="008A1250"/>
    <w:rsid w:val="008A1FCF"/>
    <w:rsid w:val="008B1112"/>
    <w:rsid w:val="008B6E0E"/>
    <w:rsid w:val="008C78F5"/>
    <w:rsid w:val="008E38F4"/>
    <w:rsid w:val="00914419"/>
    <w:rsid w:val="00922E11"/>
    <w:rsid w:val="00962E61"/>
    <w:rsid w:val="00986331"/>
    <w:rsid w:val="00991FC7"/>
    <w:rsid w:val="009A6667"/>
    <w:rsid w:val="009B2B04"/>
    <w:rsid w:val="009C4C61"/>
    <w:rsid w:val="009C7105"/>
    <w:rsid w:val="009F6C2F"/>
    <w:rsid w:val="009F7DDE"/>
    <w:rsid w:val="00A122BB"/>
    <w:rsid w:val="00A260DA"/>
    <w:rsid w:val="00A300FD"/>
    <w:rsid w:val="00A37F9E"/>
    <w:rsid w:val="00A466B1"/>
    <w:rsid w:val="00A67E30"/>
    <w:rsid w:val="00A77120"/>
    <w:rsid w:val="00AA0958"/>
    <w:rsid w:val="00AA2724"/>
    <w:rsid w:val="00AB7FE5"/>
    <w:rsid w:val="00AC1E5A"/>
    <w:rsid w:val="00B0499A"/>
    <w:rsid w:val="00B11A48"/>
    <w:rsid w:val="00B14E21"/>
    <w:rsid w:val="00B20410"/>
    <w:rsid w:val="00B33159"/>
    <w:rsid w:val="00B400AF"/>
    <w:rsid w:val="00B54AD3"/>
    <w:rsid w:val="00B55CE2"/>
    <w:rsid w:val="00B62553"/>
    <w:rsid w:val="00B62B99"/>
    <w:rsid w:val="00B643D0"/>
    <w:rsid w:val="00B71E93"/>
    <w:rsid w:val="00B80881"/>
    <w:rsid w:val="00B87E22"/>
    <w:rsid w:val="00BA3E51"/>
    <w:rsid w:val="00BB2D2C"/>
    <w:rsid w:val="00BB3142"/>
    <w:rsid w:val="00BB7A6A"/>
    <w:rsid w:val="00BC1D50"/>
    <w:rsid w:val="00BD52C1"/>
    <w:rsid w:val="00BD6049"/>
    <w:rsid w:val="00C155FC"/>
    <w:rsid w:val="00C365C4"/>
    <w:rsid w:val="00C532FC"/>
    <w:rsid w:val="00C6705E"/>
    <w:rsid w:val="00C75D84"/>
    <w:rsid w:val="00C857CB"/>
    <w:rsid w:val="00CA5CD9"/>
    <w:rsid w:val="00CC25BF"/>
    <w:rsid w:val="00CC4BE1"/>
    <w:rsid w:val="00CC5ED4"/>
    <w:rsid w:val="00CD3DFC"/>
    <w:rsid w:val="00D00D49"/>
    <w:rsid w:val="00D04093"/>
    <w:rsid w:val="00D0794D"/>
    <w:rsid w:val="00D140DF"/>
    <w:rsid w:val="00D170A9"/>
    <w:rsid w:val="00D22D79"/>
    <w:rsid w:val="00D23AC8"/>
    <w:rsid w:val="00D34C86"/>
    <w:rsid w:val="00D43E87"/>
    <w:rsid w:val="00D51535"/>
    <w:rsid w:val="00D666BB"/>
    <w:rsid w:val="00D66CCB"/>
    <w:rsid w:val="00D720DF"/>
    <w:rsid w:val="00D91DAB"/>
    <w:rsid w:val="00D92ED4"/>
    <w:rsid w:val="00D94ABF"/>
    <w:rsid w:val="00DA699C"/>
    <w:rsid w:val="00DB0CD2"/>
    <w:rsid w:val="00DD7F84"/>
    <w:rsid w:val="00DE3C4E"/>
    <w:rsid w:val="00DE5EE1"/>
    <w:rsid w:val="00DE6BD5"/>
    <w:rsid w:val="00DF1CB7"/>
    <w:rsid w:val="00E20245"/>
    <w:rsid w:val="00E2301F"/>
    <w:rsid w:val="00E32A75"/>
    <w:rsid w:val="00E34964"/>
    <w:rsid w:val="00E41A02"/>
    <w:rsid w:val="00E4379F"/>
    <w:rsid w:val="00E65596"/>
    <w:rsid w:val="00E67A2D"/>
    <w:rsid w:val="00E817BA"/>
    <w:rsid w:val="00EA0042"/>
    <w:rsid w:val="00EA7D84"/>
    <w:rsid w:val="00EB1D1B"/>
    <w:rsid w:val="00EE0069"/>
    <w:rsid w:val="00F36875"/>
    <w:rsid w:val="00F51E3E"/>
    <w:rsid w:val="00F53B71"/>
    <w:rsid w:val="00F5786D"/>
    <w:rsid w:val="00F62A6F"/>
    <w:rsid w:val="00F716E1"/>
    <w:rsid w:val="00F7208A"/>
    <w:rsid w:val="00F908C3"/>
    <w:rsid w:val="00F91753"/>
    <w:rsid w:val="00FA1536"/>
    <w:rsid w:val="00FB1F01"/>
    <w:rsid w:val="00FE2094"/>
    <w:rsid w:val="00FF3A2B"/>
    <w:rsid w:val="00FF673C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D8C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E7E6E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48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48"/>
    <w:pPr>
      <w:spacing w:before="360" w:after="200"/>
      <w:outlineLvl w:val="0"/>
    </w:pPr>
    <w:rPr>
      <w:rFonts w:asciiTheme="majorHAnsi" w:hAnsiTheme="majorHAnsi"/>
      <w:b/>
      <w:caps/>
      <w:color w:val="943613" w:themeColor="accent2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A48"/>
    <w:pPr>
      <w:keepNext/>
      <w:keepLines/>
      <w:spacing w:before="2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B11A48"/>
    <w:pPr>
      <w:keepNext/>
      <w:keepLines/>
      <w:outlineLvl w:val="2"/>
    </w:pPr>
    <w:rPr>
      <w:rFonts w:ascii="Segoe UI Semibold" w:eastAsiaTheme="majorEastAsia" w:hAnsi="Segoe UI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80C0C8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68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95B0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C2F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C2F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2F"/>
    <w:rPr>
      <w:rFonts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1A48"/>
    <w:rPr>
      <w:rFonts w:asciiTheme="majorHAnsi" w:hAnsiTheme="majorHAnsi"/>
      <w:b/>
      <w:caps/>
      <w:color w:val="943613" w:themeColor="accent2" w:themeShade="80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1A48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A48"/>
    <w:rPr>
      <w:rFonts w:ascii="Segoe UI Semibold" w:eastAsiaTheme="majorEastAsia" w:hAnsi="Segoe UI Semibold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FDFAE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2F"/>
    <w:rPr>
      <w:rFonts w:eastAsiaTheme="majorEastAsia" w:cstheme="majorBidi"/>
      <w:b/>
      <w:iCs/>
      <w:color w:val="80C0C8" w:themeColor="accent3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2F"/>
    <w:rPr>
      <w:rFonts w:asciiTheme="majorHAnsi" w:eastAsiaTheme="majorEastAsia" w:hAnsiTheme="majorHAnsi" w:cstheme="majorBidi"/>
      <w:color w:val="E68905" w:themeColor="accent1" w:themeShade="BF"/>
      <w:sz w:val="20"/>
      <w:lang w:val="en-US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2F"/>
    <w:rPr>
      <w:rFonts w:asciiTheme="majorHAnsi" w:eastAsiaTheme="majorEastAsia" w:hAnsiTheme="majorHAnsi" w:cstheme="majorBidi"/>
      <w:color w:val="995B03" w:themeColor="accent1" w:themeShade="7F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2F"/>
    <w:pPr>
      <w:spacing w:before="240"/>
    </w:pPr>
    <w:rPr>
      <w:rFonts w:asciiTheme="majorHAnsi" w:hAnsiTheme="majorHAnsi"/>
      <w:caps/>
      <w:color w:val="943613" w:themeColor="accent2" w:themeShade="80"/>
      <w:spacing w:val="40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6C2F"/>
    <w:rPr>
      <w:rFonts w:asciiTheme="majorHAnsi" w:hAnsiTheme="majorHAnsi"/>
      <w:caps/>
      <w:color w:val="943613" w:themeColor="accent2" w:themeShade="80"/>
      <w:spacing w:val="40"/>
      <w:sz w:val="36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DF1CB7"/>
    <w:rPr>
      <w:b/>
      <w:bCs/>
      <w:color w:val="DDBA17" w:themeColor="accent6" w:themeShade="80"/>
    </w:rPr>
  </w:style>
  <w:style w:type="paragraph" w:styleId="BodyText">
    <w:name w:val="Body Text"/>
    <w:basedOn w:val="Normal"/>
    <w:link w:val="BodyTextChar"/>
    <w:uiPriority w:val="99"/>
    <w:semiHidden/>
    <w:rsid w:val="00276ADF"/>
  </w:style>
  <w:style w:type="character" w:customStyle="1" w:styleId="BodyTextChar">
    <w:name w:val="Body Text Char"/>
    <w:basedOn w:val="DefaultParagraphFont"/>
    <w:link w:val="BodyText"/>
    <w:uiPriority w:val="99"/>
    <w:semiHidden/>
    <w:rsid w:val="009F6C2F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11A48"/>
    <w:pPr>
      <w:spacing w:before="480" w:line="880" w:lineRule="exact"/>
    </w:pPr>
    <w:rPr>
      <w:rFonts w:asciiTheme="majorHAnsi" w:hAnsiTheme="majorHAnsi"/>
      <w:b/>
      <w:caps/>
      <w:color w:val="943613" w:themeColor="accent2" w:themeShade="80"/>
      <w:spacing w:val="90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11A48"/>
    <w:rPr>
      <w:rFonts w:asciiTheme="majorHAnsi" w:hAnsiTheme="majorHAnsi"/>
      <w:b/>
      <w:caps/>
      <w:color w:val="943613" w:themeColor="accent2" w:themeShade="80"/>
      <w:spacing w:val="90"/>
      <w:sz w:val="7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s\AppData\Roaming\Microsoft\Templates\Bold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CB32D5FA864C768E08A17E6B684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7611A-9016-4477-B956-50C10789C8FB}"/>
      </w:docPartPr>
      <w:docPartBody>
        <w:p w:rsidR="00EB26F4" w:rsidRDefault="00000000">
          <w:pPr>
            <w:pStyle w:val="3DCB32D5FA864C768E08A17E6B68480F"/>
          </w:pPr>
          <w:r w:rsidRPr="00B11A48">
            <w:t>Contact info</w:t>
          </w:r>
        </w:p>
      </w:docPartBody>
    </w:docPart>
    <w:docPart>
      <w:docPartPr>
        <w:name w:val="85E4FD00B40C47A9864BFBAE34BC5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9D7ED-6DA4-45DB-A056-120A57F1FE97}"/>
      </w:docPartPr>
      <w:docPartBody>
        <w:p w:rsidR="00EB26F4" w:rsidRDefault="00000000">
          <w:pPr>
            <w:pStyle w:val="85E4FD00B40C47A9864BFBAE34BC5E58"/>
          </w:pPr>
          <w:r w:rsidRPr="00353B04">
            <w:t>Education</w:t>
          </w:r>
        </w:p>
      </w:docPartBody>
    </w:docPart>
    <w:docPart>
      <w:docPartPr>
        <w:name w:val="C334E4286F76431AA0E2F6FDCD5C2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EC23-2121-408C-8688-B782624374B3}"/>
      </w:docPartPr>
      <w:docPartBody>
        <w:p w:rsidR="00EB26F4" w:rsidRDefault="00000000">
          <w:pPr>
            <w:pStyle w:val="C334E4286F76431AA0E2F6FDCD5C26C1"/>
          </w:pPr>
          <w:r w:rsidRPr="000F7D04">
            <w:t>Experience</w:t>
          </w:r>
        </w:p>
      </w:docPartBody>
    </w:docPart>
    <w:docPart>
      <w:docPartPr>
        <w:name w:val="D7ED552DF93D4EAD89F013529A61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B522E-4408-40A8-ACF8-03F3C2964DC5}"/>
      </w:docPartPr>
      <w:docPartBody>
        <w:p w:rsidR="00EB26F4" w:rsidRDefault="00000000">
          <w:pPr>
            <w:pStyle w:val="D7ED552DF93D4EAD89F013529A61F73F"/>
          </w:pPr>
          <w:r w:rsidRPr="00E2301F">
            <w:t>References</w:t>
          </w:r>
        </w:p>
      </w:docPartBody>
    </w:docPart>
    <w:docPart>
      <w:docPartPr>
        <w:name w:val="E99EA87AFCC54798BF42DAE6C4F17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C616C-5754-4E67-AD2E-B4E400223C73}"/>
      </w:docPartPr>
      <w:docPartBody>
        <w:p w:rsidR="00EB26F4" w:rsidRDefault="00000000">
          <w:pPr>
            <w:pStyle w:val="E99EA87AFCC54798BF42DAE6C4F17DC3"/>
          </w:pPr>
          <w:r>
            <w:t>[Available upon request]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swiss"/>
    <w:pitch w:val="variable"/>
    <w:sig w:usb0="A00002AF" w:usb1="500021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F9"/>
    <w:rsid w:val="004718F9"/>
    <w:rsid w:val="00AA0958"/>
    <w:rsid w:val="00E62099"/>
    <w:rsid w:val="00EB26F4"/>
    <w:rsid w:val="00EE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CB32D5FA864C768E08A17E6B68480F">
    <w:name w:val="3DCB32D5FA864C768E08A17E6B68480F"/>
  </w:style>
  <w:style w:type="paragraph" w:customStyle="1" w:styleId="85E4FD00B40C47A9864BFBAE34BC5E58">
    <w:name w:val="85E4FD00B40C47A9864BFBAE34BC5E58"/>
  </w:style>
  <w:style w:type="paragraph" w:customStyle="1" w:styleId="C334E4286F76431AA0E2F6FDCD5C26C1">
    <w:name w:val="C334E4286F76431AA0E2F6FDCD5C26C1"/>
  </w:style>
  <w:style w:type="paragraph" w:customStyle="1" w:styleId="D7ED552DF93D4EAD89F013529A61F73F">
    <w:name w:val="D7ED552DF93D4EAD89F013529A61F73F"/>
  </w:style>
  <w:style w:type="paragraph" w:customStyle="1" w:styleId="E99EA87AFCC54798BF42DAE6C4F17DC3">
    <w:name w:val="E99EA87AFCC54798BF42DAE6C4F17D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TM00604200">
      <a:dk1>
        <a:srgbClr val="000000"/>
      </a:dk1>
      <a:lt1>
        <a:srgbClr val="FFFFFF"/>
      </a:lt1>
      <a:dk2>
        <a:srgbClr val="3C70B1"/>
      </a:dk2>
      <a:lt2>
        <a:srgbClr val="E7E6E6"/>
      </a:lt2>
      <a:accent1>
        <a:srgbClr val="FBAE40"/>
      </a:accent1>
      <a:accent2>
        <a:srgbClr val="EB8862"/>
      </a:accent2>
      <a:accent3>
        <a:srgbClr val="80C0C8"/>
      </a:accent3>
      <a:accent4>
        <a:srgbClr val="B3CF67"/>
      </a:accent4>
      <a:accent5>
        <a:srgbClr val="A775A1"/>
      </a:accent5>
      <a:accent6>
        <a:srgbClr val="FDFAEC"/>
      </a:accent6>
      <a:hlink>
        <a:srgbClr val="0563C1"/>
      </a:hlink>
      <a:folHlink>
        <a:srgbClr val="954F72"/>
      </a:folHlink>
    </a:clrScheme>
    <a:fontScheme name="Custom 81">
      <a:majorFont>
        <a:latin typeface="Futura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390F37-3F3D-406D-B068-41BDF18F4C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ED6438-247B-45B3-9FD9-1EE1F0EC6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EDD3F8-1D64-4C88-B6DC-D936ECDA20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F6F90C-3872-4A51-9072-8D77656223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nursing resume.dotx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2025-01-30T20:54:00Z</dcterms:created>
  <dcterms:modified xsi:type="dcterms:W3CDTF">2025-02-11T17:26:00Z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