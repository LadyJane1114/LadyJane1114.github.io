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BE4DE" w14:textId="77777777" w:rsidR="00C0511E" w:rsidRDefault="0055252C" w:rsidP="0055252C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6F75D98" wp14:editId="1ACE5993">
                <wp:simplePos x="0" y="0"/>
                <wp:positionH relativeFrom="page">
                  <wp:posOffset>9525</wp:posOffset>
                </wp:positionH>
                <wp:positionV relativeFrom="paragraph">
                  <wp:posOffset>-685800</wp:posOffset>
                </wp:positionV>
                <wp:extent cx="7772400" cy="10058400"/>
                <wp:effectExtent l="0" t="0" r="0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404A4" id="Rectangle 1" o:spid="_x0000_s1026" alt="&quot;&quot;" style="position:absolute;margin-left:.75pt;margin-top:-54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" fillcolor="#eee8ca [3205]" stroked="f" strokeweight="1pt">
                <w10:wrap anchorx="page"/>
                <w10:anchorlock/>
              </v:rect>
            </w:pict>
          </mc:Fallback>
        </mc:AlternateContent>
      </w:r>
    </w:p>
    <w:p w14:paraId="15A7F8DC" w14:textId="77777777" w:rsidR="00564E11" w:rsidRDefault="00564E11" w:rsidP="0055252C"/>
    <w:tbl>
      <w:tblPr>
        <w:tblW w:w="5000" w:type="pct"/>
        <w:tblLook w:val="0600" w:firstRow="0" w:lastRow="0" w:firstColumn="0" w:lastColumn="0" w:noHBand="1" w:noVBand="1"/>
      </w:tblPr>
      <w:tblGrid>
        <w:gridCol w:w="4300"/>
        <w:gridCol w:w="429"/>
        <w:gridCol w:w="389"/>
        <w:gridCol w:w="4962"/>
      </w:tblGrid>
      <w:tr w:rsidR="0055252C" w14:paraId="489109DA" w14:textId="77777777" w:rsidTr="00CB1E9D">
        <w:trPr>
          <w:trHeight w:val="1575"/>
        </w:trPr>
        <w:tc>
          <w:tcPr>
            <w:tcW w:w="4300" w:type="dxa"/>
          </w:tcPr>
          <w:p w14:paraId="6802CC16" w14:textId="0722E4DE" w:rsidR="0055252C" w:rsidRPr="00BE412E" w:rsidRDefault="005C62AF" w:rsidP="0023025E">
            <w:pPr>
              <w:pStyle w:val="Title"/>
              <w:jc w:val="right"/>
              <w:rPr>
                <w:b/>
                <w:spacing w:val="20"/>
              </w:rPr>
            </w:pPr>
            <w:r>
              <w:t>Jane Scott</w:t>
            </w:r>
          </w:p>
        </w:tc>
        <w:tc>
          <w:tcPr>
            <w:tcW w:w="429" w:type="dxa"/>
            <w:tcBorders>
              <w:left w:val="nil"/>
              <w:right w:val="single" w:sz="8" w:space="0" w:color="800000" w:themeColor="accent1"/>
            </w:tcBorders>
          </w:tcPr>
          <w:p w14:paraId="4E5C62B9" w14:textId="77777777" w:rsidR="0055252C" w:rsidRPr="00564E11" w:rsidRDefault="0055252C" w:rsidP="001F783C"/>
        </w:tc>
        <w:tc>
          <w:tcPr>
            <w:tcW w:w="389" w:type="dxa"/>
            <w:tcBorders>
              <w:left w:val="single" w:sz="8" w:space="0" w:color="800000" w:themeColor="accent1"/>
            </w:tcBorders>
          </w:tcPr>
          <w:p w14:paraId="49444147" w14:textId="77777777" w:rsidR="0055252C" w:rsidRPr="00564E11" w:rsidRDefault="0055252C" w:rsidP="001F783C"/>
        </w:tc>
        <w:tc>
          <w:tcPr>
            <w:tcW w:w="4962" w:type="dxa"/>
          </w:tcPr>
          <w:p w14:paraId="5A89141D" w14:textId="0F5EDA26" w:rsidR="0055252C" w:rsidRPr="00AB2FCD" w:rsidRDefault="005C62AF" w:rsidP="00AB2FCD">
            <w:pPr>
              <w:pStyle w:val="Heading1"/>
            </w:pPr>
            <w:r>
              <w:t>Contact</w:t>
            </w:r>
          </w:p>
          <w:p w14:paraId="57D575C6" w14:textId="6E7A8375" w:rsidR="0055252C" w:rsidRDefault="005C62AF" w:rsidP="00AB2FCD">
            <w:r>
              <w:t>JaneUScott.com*</w:t>
            </w:r>
          </w:p>
          <w:p w14:paraId="33141395" w14:textId="5025D8A7" w:rsidR="0055252C" w:rsidRDefault="005C62AF" w:rsidP="00AB2FCD">
            <w:r>
              <w:t>902-229-8803</w:t>
            </w:r>
          </w:p>
          <w:p w14:paraId="24400F20" w14:textId="39F0CC3E" w:rsidR="0055252C" w:rsidRPr="001F783C" w:rsidRDefault="005C62AF" w:rsidP="0023025E">
            <w:pPr>
              <w:rPr>
                <w:i/>
                <w:iCs/>
              </w:rPr>
            </w:pPr>
            <w:r>
              <w:t>Sweet.jane.s@outlook.com</w:t>
            </w:r>
          </w:p>
        </w:tc>
      </w:tr>
      <w:tr w:rsidR="0055252C" w14:paraId="2830F334" w14:textId="77777777" w:rsidTr="00B41C66">
        <w:trPr>
          <w:trHeight w:val="1872"/>
        </w:trPr>
        <w:tc>
          <w:tcPr>
            <w:tcW w:w="4300" w:type="dxa"/>
          </w:tcPr>
          <w:p w14:paraId="7F33D81E" w14:textId="77777777" w:rsidR="0055252C" w:rsidRPr="00477212" w:rsidRDefault="0055252C" w:rsidP="00AB2FCD"/>
        </w:tc>
        <w:tc>
          <w:tcPr>
            <w:tcW w:w="429" w:type="dxa"/>
            <w:tcBorders>
              <w:left w:val="nil"/>
              <w:right w:val="single" w:sz="8" w:space="0" w:color="800000" w:themeColor="accent1"/>
            </w:tcBorders>
          </w:tcPr>
          <w:p w14:paraId="02F6F4A2" w14:textId="77777777" w:rsidR="0055252C" w:rsidRPr="00564E11" w:rsidRDefault="0055252C" w:rsidP="00AB2FCD"/>
        </w:tc>
        <w:tc>
          <w:tcPr>
            <w:tcW w:w="389" w:type="dxa"/>
            <w:tcBorders>
              <w:left w:val="single" w:sz="8" w:space="0" w:color="800000" w:themeColor="accent1"/>
            </w:tcBorders>
          </w:tcPr>
          <w:p w14:paraId="57139689" w14:textId="77777777" w:rsidR="0055252C" w:rsidRPr="00564E11" w:rsidRDefault="0055252C" w:rsidP="00AB2FCD"/>
        </w:tc>
        <w:tc>
          <w:tcPr>
            <w:tcW w:w="4962" w:type="dxa"/>
          </w:tcPr>
          <w:p w14:paraId="2582DBA4" w14:textId="77777777" w:rsidR="0055252C" w:rsidRPr="00554BAA" w:rsidRDefault="0055252C" w:rsidP="00AB2FCD"/>
        </w:tc>
      </w:tr>
      <w:tr w:rsidR="00CB1E9D" w14:paraId="2C3C80E8" w14:textId="77777777" w:rsidTr="00CB1E9D">
        <w:trPr>
          <w:trHeight w:val="3330"/>
        </w:trPr>
        <w:tc>
          <w:tcPr>
            <w:tcW w:w="4300" w:type="dxa"/>
            <w:vMerge w:val="restart"/>
          </w:tcPr>
          <w:p w14:paraId="5B3BC639" w14:textId="527C6327" w:rsidR="00CB1E9D" w:rsidRPr="00BE412E" w:rsidRDefault="005C62AF" w:rsidP="005C62AF">
            <w:pPr>
              <w:pStyle w:val="Heading1"/>
              <w:jc w:val="right"/>
            </w:pPr>
            <w:r>
              <w:t>Education</w:t>
            </w:r>
          </w:p>
          <w:p w14:paraId="1F3055FF" w14:textId="0F5FBFA7" w:rsidR="00CB1E9D" w:rsidRPr="00B724F4" w:rsidRDefault="005C62AF" w:rsidP="00AB2FCD">
            <w:pPr>
              <w:pStyle w:val="Heading2"/>
              <w:jc w:val="right"/>
              <w:rPr>
                <w:b w:val="0"/>
              </w:rPr>
            </w:pPr>
            <w:r>
              <w:t>Nova Scotia Community College</w:t>
            </w:r>
          </w:p>
          <w:p w14:paraId="1C5FD096" w14:textId="14928397" w:rsidR="00CB1E9D" w:rsidRDefault="005C62AF" w:rsidP="00AB2FCD">
            <w:pPr>
              <w:jc w:val="right"/>
            </w:pPr>
            <w:r>
              <w:t>IT Programming</w:t>
            </w:r>
          </w:p>
          <w:p w14:paraId="0BCCE1B4" w14:textId="77777777" w:rsidR="005C62AF" w:rsidRDefault="005C62AF" w:rsidP="00AB2FCD">
            <w:pPr>
              <w:jc w:val="right"/>
            </w:pPr>
          </w:p>
          <w:p w14:paraId="0DD2430E" w14:textId="5E93FEAC" w:rsidR="005C62AF" w:rsidRPr="00B724F4" w:rsidRDefault="005C62AF" w:rsidP="005C62AF">
            <w:pPr>
              <w:pStyle w:val="Heading2"/>
              <w:jc w:val="right"/>
              <w:rPr>
                <w:b w:val="0"/>
              </w:rPr>
            </w:pPr>
            <w:r>
              <w:t>Neptune Theatre School</w:t>
            </w:r>
          </w:p>
          <w:p w14:paraId="56633B50" w14:textId="0EC5BD55" w:rsidR="005C62AF" w:rsidRDefault="005C62AF" w:rsidP="005C62AF">
            <w:pPr>
              <w:jc w:val="right"/>
            </w:pPr>
            <w:r>
              <w:t>Musical Theatre Foundation Program</w:t>
            </w:r>
          </w:p>
          <w:p w14:paraId="41023C5B" w14:textId="77777777" w:rsidR="005C62AF" w:rsidRDefault="005C62AF" w:rsidP="00AB2FCD">
            <w:pPr>
              <w:jc w:val="right"/>
            </w:pPr>
          </w:p>
          <w:p w14:paraId="6671BA06" w14:textId="77777777" w:rsidR="00CB1E9D" w:rsidRDefault="00CB1E9D" w:rsidP="0023025E">
            <w:pPr>
              <w:jc w:val="right"/>
            </w:pPr>
          </w:p>
          <w:p w14:paraId="0767A710" w14:textId="77777777" w:rsidR="005C62AF" w:rsidRDefault="005C62AF" w:rsidP="0023025E">
            <w:pPr>
              <w:jc w:val="right"/>
            </w:pPr>
          </w:p>
          <w:p w14:paraId="2E80BCF2" w14:textId="20105AE3" w:rsidR="005C62AF" w:rsidRPr="00BE412E" w:rsidRDefault="005C62AF" w:rsidP="005C62AF">
            <w:pPr>
              <w:pStyle w:val="Heading1"/>
              <w:jc w:val="right"/>
            </w:pPr>
          </w:p>
          <w:p w14:paraId="1BDD693B" w14:textId="3574B78B" w:rsidR="005C62AF" w:rsidRDefault="005C62AF" w:rsidP="005C62AF">
            <w:pPr>
              <w:jc w:val="right"/>
            </w:pPr>
          </w:p>
          <w:p w14:paraId="22D1BFC5" w14:textId="0918EC15" w:rsidR="005C62AF" w:rsidRDefault="005C62AF" w:rsidP="0023025E">
            <w:pPr>
              <w:jc w:val="right"/>
            </w:pPr>
          </w:p>
        </w:tc>
        <w:tc>
          <w:tcPr>
            <w:tcW w:w="429" w:type="dxa"/>
            <w:vMerge w:val="restart"/>
            <w:tcBorders>
              <w:left w:val="nil"/>
              <w:right w:val="single" w:sz="8" w:space="0" w:color="800000" w:themeColor="accent1"/>
            </w:tcBorders>
          </w:tcPr>
          <w:p w14:paraId="63B6A1A9" w14:textId="77777777" w:rsidR="00CB1E9D" w:rsidRDefault="00CB1E9D" w:rsidP="001F783C"/>
        </w:tc>
        <w:tc>
          <w:tcPr>
            <w:tcW w:w="389" w:type="dxa"/>
            <w:vMerge w:val="restart"/>
            <w:tcBorders>
              <w:left w:val="single" w:sz="8" w:space="0" w:color="800000" w:themeColor="accent1"/>
            </w:tcBorders>
          </w:tcPr>
          <w:p w14:paraId="7064B9F7" w14:textId="77777777" w:rsidR="00CB1E9D" w:rsidRDefault="00CB1E9D" w:rsidP="001F783C"/>
        </w:tc>
        <w:tc>
          <w:tcPr>
            <w:tcW w:w="4962" w:type="dxa"/>
          </w:tcPr>
          <w:p w14:paraId="633F364F" w14:textId="77777777" w:rsidR="00CB1E9D" w:rsidRPr="00AB2FCD" w:rsidRDefault="00000000" w:rsidP="00AB2FCD">
            <w:pPr>
              <w:pStyle w:val="Heading1"/>
            </w:pPr>
            <w:sdt>
              <w:sdtPr>
                <w:id w:val="-765451677"/>
                <w:placeholder>
                  <w:docPart w:val="6589CDBED9F2471FB0C27EA9FB0A4856"/>
                </w:placeholder>
                <w:temporary/>
                <w:showingPlcHdr/>
                <w15:appearance w15:val="hidden"/>
              </w:sdtPr>
              <w:sdtContent>
                <w:r w:rsidR="0023025E" w:rsidRPr="00AB2FCD">
                  <w:t>experience:</w:t>
                </w:r>
              </w:sdtContent>
            </w:sdt>
          </w:p>
          <w:p w14:paraId="5FAFEABC" w14:textId="77777777" w:rsidR="00CB1E9D" w:rsidRDefault="005C62AF" w:rsidP="005C62AF">
            <w:pPr>
              <w:pStyle w:val="Heading2"/>
            </w:pPr>
            <w:r>
              <w:t>Game Facilitator, Self-Employed</w:t>
            </w:r>
          </w:p>
          <w:p w14:paraId="288CC391" w14:textId="77777777" w:rsidR="005C62AF" w:rsidRDefault="005C62AF" w:rsidP="005C62AF">
            <w:pPr>
              <w:pStyle w:val="Heading2"/>
            </w:pPr>
          </w:p>
          <w:p w14:paraId="108552F8" w14:textId="265F1553" w:rsidR="005C62AF" w:rsidRDefault="00E83EFD" w:rsidP="005C62AF">
            <w:pPr>
              <w:pStyle w:val="Heading2"/>
            </w:pPr>
            <w:r>
              <w:t>Content Writer (Chapters), Crazy Maple Studio</w:t>
            </w:r>
          </w:p>
          <w:p w14:paraId="76FD80F1" w14:textId="77777777" w:rsidR="005C62AF" w:rsidRDefault="005C62AF" w:rsidP="005C62AF">
            <w:pPr>
              <w:pStyle w:val="Heading2"/>
            </w:pPr>
          </w:p>
          <w:p w14:paraId="75A007C4" w14:textId="00E303F2" w:rsidR="005C62AF" w:rsidRDefault="00E83EFD" w:rsidP="005C62AF">
            <w:pPr>
              <w:pStyle w:val="Heading2"/>
            </w:pPr>
            <w:r>
              <w:t>Customer Service Agent, Admiral Insurance</w:t>
            </w:r>
          </w:p>
          <w:p w14:paraId="7B6B951C" w14:textId="77777777" w:rsidR="005C62AF" w:rsidRDefault="005C62AF" w:rsidP="005C62AF">
            <w:pPr>
              <w:pStyle w:val="Heading2"/>
            </w:pPr>
          </w:p>
          <w:p w14:paraId="1957537E" w14:textId="275BF075" w:rsidR="00E83EFD" w:rsidRDefault="00E83EFD" w:rsidP="005C62AF">
            <w:pPr>
              <w:pStyle w:val="Heading2"/>
            </w:pPr>
            <w:r>
              <w:t>Performer (TND Gang), True North Diner</w:t>
            </w:r>
          </w:p>
          <w:p w14:paraId="704577C4" w14:textId="77777777" w:rsidR="00E83EFD" w:rsidRDefault="00E83EFD" w:rsidP="005C62AF">
            <w:pPr>
              <w:pStyle w:val="Heading2"/>
            </w:pPr>
          </w:p>
          <w:p w14:paraId="26943794" w14:textId="6C7DE9AD" w:rsidR="00E83EFD" w:rsidRDefault="00E83EFD" w:rsidP="005C62AF">
            <w:pPr>
              <w:pStyle w:val="Heading2"/>
            </w:pPr>
          </w:p>
          <w:p w14:paraId="69C7E724" w14:textId="77777777" w:rsidR="00E83EFD" w:rsidRDefault="00E83EFD" w:rsidP="005C62AF">
            <w:pPr>
              <w:pStyle w:val="Heading2"/>
            </w:pPr>
          </w:p>
          <w:p w14:paraId="420E913A" w14:textId="548D0CBB" w:rsidR="00E83EFD" w:rsidRDefault="00E83EFD" w:rsidP="005C62AF">
            <w:pPr>
              <w:pStyle w:val="Heading2"/>
            </w:pPr>
          </w:p>
          <w:p w14:paraId="71EA7817" w14:textId="77777777" w:rsidR="00E83EFD" w:rsidRDefault="00E83EFD" w:rsidP="005C62AF">
            <w:pPr>
              <w:pStyle w:val="Heading2"/>
            </w:pPr>
          </w:p>
          <w:p w14:paraId="5872192C" w14:textId="72C95A35" w:rsidR="00E83EFD" w:rsidRPr="00CB1E9D" w:rsidRDefault="00E83EFD" w:rsidP="005C62AF">
            <w:pPr>
              <w:pStyle w:val="Heading2"/>
            </w:pPr>
          </w:p>
        </w:tc>
      </w:tr>
      <w:tr w:rsidR="005C62AF" w14:paraId="492B74D4" w14:textId="77777777" w:rsidTr="00CB1E9D">
        <w:trPr>
          <w:gridAfter w:val="1"/>
          <w:wAfter w:w="4962" w:type="dxa"/>
          <w:trHeight w:val="2700"/>
        </w:trPr>
        <w:tc>
          <w:tcPr>
            <w:tcW w:w="4300" w:type="dxa"/>
            <w:vMerge/>
          </w:tcPr>
          <w:p w14:paraId="282A1402" w14:textId="77777777" w:rsidR="005C62AF" w:rsidRPr="00BE412E" w:rsidRDefault="005C62AF" w:rsidP="00AB2FCD">
            <w:pPr>
              <w:pStyle w:val="Heading1"/>
              <w:jc w:val="right"/>
            </w:pPr>
          </w:p>
        </w:tc>
        <w:tc>
          <w:tcPr>
            <w:tcW w:w="429" w:type="dxa"/>
            <w:vMerge/>
            <w:tcBorders>
              <w:left w:val="nil"/>
              <w:right w:val="single" w:sz="8" w:space="0" w:color="800000" w:themeColor="accent1"/>
            </w:tcBorders>
          </w:tcPr>
          <w:p w14:paraId="714E4E64" w14:textId="77777777" w:rsidR="005C62AF" w:rsidRDefault="005C62AF" w:rsidP="001F783C"/>
        </w:tc>
        <w:tc>
          <w:tcPr>
            <w:tcW w:w="389" w:type="dxa"/>
            <w:vMerge/>
            <w:tcBorders>
              <w:left w:val="single" w:sz="8" w:space="0" w:color="800000" w:themeColor="accent1"/>
            </w:tcBorders>
          </w:tcPr>
          <w:p w14:paraId="64223EF9" w14:textId="77777777" w:rsidR="005C62AF" w:rsidRDefault="005C62AF" w:rsidP="001F783C"/>
        </w:tc>
      </w:tr>
      <w:tr w:rsidR="005C62AF" w14:paraId="5797DFE6" w14:textId="77777777" w:rsidTr="00CB1E9D">
        <w:trPr>
          <w:gridAfter w:val="1"/>
          <w:wAfter w:w="4962" w:type="dxa"/>
          <w:trHeight w:val="3050"/>
        </w:trPr>
        <w:tc>
          <w:tcPr>
            <w:tcW w:w="4300" w:type="dxa"/>
            <w:vMerge/>
          </w:tcPr>
          <w:p w14:paraId="232DB512" w14:textId="77777777" w:rsidR="005C62AF" w:rsidRPr="00BE412E" w:rsidRDefault="005C62AF" w:rsidP="00AB2FCD">
            <w:pPr>
              <w:pStyle w:val="Heading1"/>
              <w:jc w:val="right"/>
            </w:pPr>
          </w:p>
        </w:tc>
        <w:tc>
          <w:tcPr>
            <w:tcW w:w="429" w:type="dxa"/>
            <w:vMerge/>
            <w:tcBorders>
              <w:left w:val="nil"/>
              <w:right w:val="single" w:sz="8" w:space="0" w:color="800000" w:themeColor="accent1"/>
            </w:tcBorders>
          </w:tcPr>
          <w:p w14:paraId="2B88407E" w14:textId="77777777" w:rsidR="005C62AF" w:rsidRDefault="005C62AF" w:rsidP="001F783C"/>
        </w:tc>
        <w:tc>
          <w:tcPr>
            <w:tcW w:w="389" w:type="dxa"/>
            <w:vMerge/>
            <w:tcBorders>
              <w:left w:val="single" w:sz="8" w:space="0" w:color="800000" w:themeColor="accent1"/>
            </w:tcBorders>
          </w:tcPr>
          <w:p w14:paraId="251EEA28" w14:textId="77777777" w:rsidR="005C62AF" w:rsidRDefault="005C62AF" w:rsidP="001F783C"/>
        </w:tc>
      </w:tr>
    </w:tbl>
    <w:p w14:paraId="78754C27" w14:textId="77777777" w:rsidR="00C0511E" w:rsidRPr="0055252C" w:rsidRDefault="00C0511E" w:rsidP="00554BAA">
      <w:pPr>
        <w:rPr>
          <w:sz w:val="16"/>
          <w:szCs w:val="16"/>
        </w:rPr>
      </w:pPr>
    </w:p>
    <w:sectPr w:rsidR="00C0511E" w:rsidRPr="0055252C" w:rsidSect="0055252C">
      <w:pgSz w:w="12240" w:h="15840"/>
      <w:pgMar w:top="1080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F513E0" w14:textId="77777777" w:rsidR="001703B3" w:rsidRDefault="001703B3" w:rsidP="00564E11">
      <w:r>
        <w:separator/>
      </w:r>
    </w:p>
    <w:p w14:paraId="0808671F" w14:textId="77777777" w:rsidR="001703B3" w:rsidRDefault="001703B3" w:rsidP="00564E11"/>
    <w:p w14:paraId="4568D592" w14:textId="77777777" w:rsidR="001703B3" w:rsidRDefault="001703B3" w:rsidP="00564E11"/>
  </w:endnote>
  <w:endnote w:type="continuationSeparator" w:id="0">
    <w:p w14:paraId="6E12373E" w14:textId="77777777" w:rsidR="001703B3" w:rsidRDefault="001703B3" w:rsidP="00564E11">
      <w:r>
        <w:continuationSeparator/>
      </w:r>
    </w:p>
    <w:p w14:paraId="4BDE468D" w14:textId="77777777" w:rsidR="001703B3" w:rsidRDefault="001703B3" w:rsidP="00564E11"/>
    <w:p w14:paraId="294560F9" w14:textId="77777777" w:rsidR="001703B3" w:rsidRDefault="001703B3" w:rsidP="00564E11"/>
  </w:endnote>
  <w:endnote w:type="continuationNotice" w:id="1">
    <w:p w14:paraId="29202E3F" w14:textId="77777777" w:rsidR="001703B3" w:rsidRDefault="001703B3" w:rsidP="00564E11"/>
    <w:p w14:paraId="529AF303" w14:textId="77777777" w:rsidR="001703B3" w:rsidRDefault="001703B3" w:rsidP="00564E11"/>
    <w:p w14:paraId="1D69A8E9" w14:textId="77777777" w:rsidR="001703B3" w:rsidRDefault="001703B3" w:rsidP="00564E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66BDF" w14:textId="77777777" w:rsidR="001703B3" w:rsidRDefault="001703B3" w:rsidP="00564E11">
      <w:r>
        <w:separator/>
      </w:r>
    </w:p>
    <w:p w14:paraId="40151E3B" w14:textId="77777777" w:rsidR="001703B3" w:rsidRDefault="001703B3" w:rsidP="00564E11"/>
    <w:p w14:paraId="05359D92" w14:textId="77777777" w:rsidR="001703B3" w:rsidRDefault="001703B3" w:rsidP="00564E11"/>
  </w:footnote>
  <w:footnote w:type="continuationSeparator" w:id="0">
    <w:p w14:paraId="67EBBFA6" w14:textId="77777777" w:rsidR="001703B3" w:rsidRDefault="001703B3" w:rsidP="00564E11">
      <w:r>
        <w:continuationSeparator/>
      </w:r>
    </w:p>
    <w:p w14:paraId="5A243113" w14:textId="77777777" w:rsidR="001703B3" w:rsidRDefault="001703B3" w:rsidP="00564E11"/>
    <w:p w14:paraId="397B83B7" w14:textId="77777777" w:rsidR="001703B3" w:rsidRDefault="001703B3" w:rsidP="00564E11"/>
  </w:footnote>
  <w:footnote w:type="continuationNotice" w:id="1">
    <w:p w14:paraId="7E710B41" w14:textId="77777777" w:rsidR="001703B3" w:rsidRDefault="001703B3" w:rsidP="00564E11"/>
    <w:p w14:paraId="51C9C50F" w14:textId="77777777" w:rsidR="001703B3" w:rsidRDefault="001703B3" w:rsidP="00564E11"/>
    <w:p w14:paraId="4499A172" w14:textId="77777777" w:rsidR="001703B3" w:rsidRDefault="001703B3" w:rsidP="00564E1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eee8c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AF"/>
    <w:rsid w:val="00006553"/>
    <w:rsid w:val="000A1FA5"/>
    <w:rsid w:val="000C0A41"/>
    <w:rsid w:val="00107789"/>
    <w:rsid w:val="00154354"/>
    <w:rsid w:val="001640CB"/>
    <w:rsid w:val="0016762F"/>
    <w:rsid w:val="001703B3"/>
    <w:rsid w:val="001775C6"/>
    <w:rsid w:val="001F783C"/>
    <w:rsid w:val="00203BB7"/>
    <w:rsid w:val="00207D31"/>
    <w:rsid w:val="0023025E"/>
    <w:rsid w:val="00232299"/>
    <w:rsid w:val="00293B83"/>
    <w:rsid w:val="002B1387"/>
    <w:rsid w:val="002B200F"/>
    <w:rsid w:val="002D513E"/>
    <w:rsid w:val="003458BF"/>
    <w:rsid w:val="0038101A"/>
    <w:rsid w:val="00393B85"/>
    <w:rsid w:val="003E0924"/>
    <w:rsid w:val="003E6EA4"/>
    <w:rsid w:val="004131F3"/>
    <w:rsid w:val="00431F03"/>
    <w:rsid w:val="00433AC8"/>
    <w:rsid w:val="00452F7F"/>
    <w:rsid w:val="00457BED"/>
    <w:rsid w:val="004645F8"/>
    <w:rsid w:val="004724C9"/>
    <w:rsid w:val="00477212"/>
    <w:rsid w:val="004B37FC"/>
    <w:rsid w:val="004B6FAA"/>
    <w:rsid w:val="004F05AE"/>
    <w:rsid w:val="0055252C"/>
    <w:rsid w:val="00554BAA"/>
    <w:rsid w:val="00561B22"/>
    <w:rsid w:val="00564E11"/>
    <w:rsid w:val="00566E34"/>
    <w:rsid w:val="00577EDA"/>
    <w:rsid w:val="005B406E"/>
    <w:rsid w:val="005C0509"/>
    <w:rsid w:val="005C46F6"/>
    <w:rsid w:val="005C62AF"/>
    <w:rsid w:val="005E4F14"/>
    <w:rsid w:val="00633107"/>
    <w:rsid w:val="00667384"/>
    <w:rsid w:val="006A3CE7"/>
    <w:rsid w:val="006D6983"/>
    <w:rsid w:val="006E57EB"/>
    <w:rsid w:val="00703B6A"/>
    <w:rsid w:val="0074050C"/>
    <w:rsid w:val="007C03C9"/>
    <w:rsid w:val="00803379"/>
    <w:rsid w:val="00805EA2"/>
    <w:rsid w:val="00825613"/>
    <w:rsid w:val="008658A4"/>
    <w:rsid w:val="008961D9"/>
    <w:rsid w:val="00896610"/>
    <w:rsid w:val="00922705"/>
    <w:rsid w:val="0095114B"/>
    <w:rsid w:val="009516EB"/>
    <w:rsid w:val="00974835"/>
    <w:rsid w:val="00974B71"/>
    <w:rsid w:val="009960AA"/>
    <w:rsid w:val="00A52B37"/>
    <w:rsid w:val="00A862E0"/>
    <w:rsid w:val="00AB2FCD"/>
    <w:rsid w:val="00AD3F6B"/>
    <w:rsid w:val="00B3169C"/>
    <w:rsid w:val="00B41C66"/>
    <w:rsid w:val="00B724F4"/>
    <w:rsid w:val="00B72963"/>
    <w:rsid w:val="00B87AA1"/>
    <w:rsid w:val="00B9537C"/>
    <w:rsid w:val="00B97756"/>
    <w:rsid w:val="00BE412E"/>
    <w:rsid w:val="00BF5E15"/>
    <w:rsid w:val="00C0511E"/>
    <w:rsid w:val="00C325B1"/>
    <w:rsid w:val="00C32628"/>
    <w:rsid w:val="00C35CEA"/>
    <w:rsid w:val="00C822FC"/>
    <w:rsid w:val="00C86F7C"/>
    <w:rsid w:val="00CB1E9D"/>
    <w:rsid w:val="00CD618C"/>
    <w:rsid w:val="00D5645C"/>
    <w:rsid w:val="00D62113"/>
    <w:rsid w:val="00D9425C"/>
    <w:rsid w:val="00DC1ECD"/>
    <w:rsid w:val="00DC4A0A"/>
    <w:rsid w:val="00DE0DDC"/>
    <w:rsid w:val="00E56247"/>
    <w:rsid w:val="00E83EFD"/>
    <w:rsid w:val="00F07329"/>
    <w:rsid w:val="00F418C3"/>
    <w:rsid w:val="00F51BF7"/>
    <w:rsid w:val="00F91811"/>
    <w:rsid w:val="00FA6791"/>
    <w:rsid w:val="00FC7752"/>
    <w:rsid w:val="00FD66C4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ee8ca"/>
    </o:shapedefaults>
    <o:shapelayout v:ext="edit">
      <o:idmap v:ext="edit" data="2"/>
    </o:shapelayout>
  </w:shapeDefaults>
  <w:decimalSymbol w:val="."/>
  <w:listSeparator w:val=","/>
  <w14:docId w14:val="4A0417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9D"/>
    <w:pPr>
      <w:spacing w:after="0" w:line="240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FCD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b/>
      <w:color w:val="800000" w:themeColor="accent1"/>
      <w:spacing w:val="10"/>
      <w:szCs w:val="32"/>
    </w:rPr>
  </w:style>
  <w:style w:type="paragraph" w:styleId="Heading2">
    <w:name w:val="heading 2"/>
    <w:basedOn w:val="Normal"/>
    <w:link w:val="Heading2Char"/>
    <w:uiPriority w:val="3"/>
    <w:qFormat/>
    <w:rsid w:val="00D9425C"/>
    <w:pPr>
      <w:keepNext/>
      <w:keepLines/>
      <w:contextualSpacing/>
      <w:outlineLvl w:val="1"/>
    </w:pPr>
    <w:rPr>
      <w:rFonts w:ascii="Calibri" w:eastAsiaTheme="majorEastAsia" w:hAnsi="Calibri" w:cstheme="majorBidi"/>
      <w:b/>
      <w:color w:val="400000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AB2FCD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F000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B2FCD"/>
    <w:rPr>
      <w:rFonts w:asciiTheme="majorHAnsi" w:eastAsiaTheme="majorEastAsia" w:hAnsiTheme="majorHAnsi" w:cstheme="majorBidi"/>
      <w:b/>
      <w:color w:val="800000" w:themeColor="accent1"/>
      <w:spacing w:val="10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D9425C"/>
    <w:rPr>
      <w:rFonts w:ascii="Calibri" w:eastAsiaTheme="majorEastAsia" w:hAnsi="Calibri" w:cstheme="majorBidi"/>
      <w:b/>
      <w:color w:val="400000" w:themeColor="accent1" w:themeShade="80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D62113"/>
    <w:pPr>
      <w:spacing w:line="800" w:lineRule="exact"/>
      <w:contextualSpacing/>
    </w:pPr>
    <w:rPr>
      <w:rFonts w:asciiTheme="majorHAnsi" w:eastAsiaTheme="majorEastAsia" w:hAnsiTheme="majorHAnsi" w:cs="Merriweather"/>
      <w:bCs/>
      <w:caps/>
      <w:color w:val="800000" w:themeColor="accent1"/>
      <w:spacing w:val="10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D62113"/>
    <w:rPr>
      <w:rFonts w:asciiTheme="majorHAnsi" w:eastAsiaTheme="majorEastAsia" w:hAnsiTheme="majorHAnsi" w:cs="Merriweather"/>
      <w:bCs/>
      <w:caps/>
      <w:color w:val="800000" w:themeColor="accent1"/>
      <w:spacing w:val="10"/>
      <w:kern w:val="28"/>
      <w:sz w:val="80"/>
      <w:szCs w:val="8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CB1E9D"/>
    <w:rPr>
      <w:rFonts w:eastAsiaTheme="majorEastAsia" w:cstheme="majorBidi"/>
      <w:lang w:eastAsia="ja-JP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B1E9D"/>
    <w:rPr>
      <w:rFonts w:asciiTheme="majorHAnsi" w:eastAsiaTheme="majorEastAsia" w:hAnsiTheme="majorHAnsi" w:cstheme="majorBidi"/>
      <w:color w:val="3F0000" w:themeColor="accent1" w:themeShade="7F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73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0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A41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0C0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A41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es\AppData\Roaming\Microsoft\Templates\Classic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589CDBED9F2471FB0C27EA9FB0A4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00483-A232-4565-9466-012A72986DAA}"/>
      </w:docPartPr>
      <w:docPartBody>
        <w:p w:rsidR="00000000" w:rsidRDefault="00000000">
          <w:pPr>
            <w:pStyle w:val="6589CDBED9F2471FB0C27EA9FB0A4856"/>
          </w:pPr>
          <w:r w:rsidRPr="00AB2FCD">
            <w:t>experience: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59"/>
    <w:rsid w:val="00861570"/>
    <w:rsid w:val="00BF5E15"/>
    <w:rsid w:val="00D1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62B3E3992E410AA98C34B66B36740A">
    <w:name w:val="B962B3E3992E410AA98C34B66B36740A"/>
  </w:style>
  <w:style w:type="paragraph" w:customStyle="1" w:styleId="750239C4B68C4C2E8804CDCC58079D7E">
    <w:name w:val="750239C4B68C4C2E8804CDCC58079D7E"/>
  </w:style>
  <w:style w:type="paragraph" w:customStyle="1" w:styleId="3ACBAAB34DF14D67B725B53F69E65B86">
    <w:name w:val="3ACBAAB34DF14D67B725B53F69E65B86"/>
  </w:style>
  <w:style w:type="paragraph" w:customStyle="1" w:styleId="A23954BA20E6494CAE75313452402D76">
    <w:name w:val="A23954BA20E6494CAE75313452402D76"/>
  </w:style>
  <w:style w:type="paragraph" w:customStyle="1" w:styleId="5DEF11DD15EF4EC5873EBD17835EF63C">
    <w:name w:val="5DEF11DD15EF4EC5873EBD17835EF63C"/>
  </w:style>
  <w:style w:type="paragraph" w:customStyle="1" w:styleId="D14ABC780B4249BA985E33CB2D61F6C9">
    <w:name w:val="D14ABC780B4249BA985E33CB2D61F6C9"/>
  </w:style>
  <w:style w:type="paragraph" w:customStyle="1" w:styleId="5C14CE1F378140A0A3E20317CAE62323">
    <w:name w:val="5C14CE1F378140A0A3E20317CAE62323"/>
  </w:style>
  <w:style w:type="paragraph" w:customStyle="1" w:styleId="53CC5A37B1864E52A2AE3CDC6EFC140B">
    <w:name w:val="53CC5A37B1864E52A2AE3CDC6EFC140B"/>
  </w:style>
  <w:style w:type="paragraph" w:customStyle="1" w:styleId="6048370BB125489EAE3FA7F466646FFB">
    <w:name w:val="6048370BB125489EAE3FA7F466646FFB"/>
  </w:style>
  <w:style w:type="paragraph" w:customStyle="1" w:styleId="B84C0EF5775046D399DBB7242AC0A239">
    <w:name w:val="B84C0EF5775046D399DBB7242AC0A239"/>
  </w:style>
  <w:style w:type="paragraph" w:customStyle="1" w:styleId="6F7E9B160FBD447C9A3389064EA0266E">
    <w:name w:val="6F7E9B160FBD447C9A3389064EA0266E"/>
  </w:style>
  <w:style w:type="paragraph" w:customStyle="1" w:styleId="6589CDBED9F2471FB0C27EA9FB0A4856">
    <w:name w:val="6589CDBED9F2471FB0C27EA9FB0A4856"/>
  </w:style>
  <w:style w:type="paragraph" w:customStyle="1" w:styleId="73DAA0070D014901860B8D619BB477EB">
    <w:name w:val="73DAA0070D014901860B8D619BB477EB"/>
  </w:style>
  <w:style w:type="paragraph" w:customStyle="1" w:styleId="354C0386945C4E088B659C37F2638AED">
    <w:name w:val="354C0386945C4E088B659C37F2638AED"/>
  </w:style>
  <w:style w:type="paragraph" w:customStyle="1" w:styleId="8A6C842048D342D0A743FA9F887E1F0D">
    <w:name w:val="8A6C842048D342D0A743FA9F887E1F0D"/>
  </w:style>
  <w:style w:type="paragraph" w:customStyle="1" w:styleId="9A9AC68D74354042A0E65597734D28AD">
    <w:name w:val="9A9AC68D74354042A0E65597734D28AD"/>
  </w:style>
  <w:style w:type="paragraph" w:customStyle="1" w:styleId="AD2C199D75C9471C80C053C51FDF7DB4">
    <w:name w:val="AD2C199D75C9471C80C053C51FDF7DB4"/>
  </w:style>
  <w:style w:type="paragraph" w:customStyle="1" w:styleId="62906D4216854F72BC352744CF0A6657">
    <w:name w:val="62906D4216854F72BC352744CF0A6657"/>
  </w:style>
  <w:style w:type="paragraph" w:customStyle="1" w:styleId="79ED176F44C2432F90C5A1FACECD8344">
    <w:name w:val="79ED176F44C2432F90C5A1FACECD8344"/>
  </w:style>
  <w:style w:type="paragraph" w:customStyle="1" w:styleId="3BEC9E75EC034169940215B9DA205CDA">
    <w:name w:val="3BEC9E75EC034169940215B9DA205CDA"/>
  </w:style>
  <w:style w:type="paragraph" w:customStyle="1" w:styleId="AEC6CDD530454CE6A624A8AC4621D4BE">
    <w:name w:val="AEC6CDD530454CE6A624A8AC4621D4BE"/>
  </w:style>
  <w:style w:type="paragraph" w:customStyle="1" w:styleId="1C9D7C18DCE24B31B283D21E259C1599">
    <w:name w:val="1C9D7C18DCE24B31B283D21E259C1599"/>
    <w:rsid w:val="00D12C59"/>
  </w:style>
  <w:style w:type="paragraph" w:customStyle="1" w:styleId="06C9BE813C484264AE743FCC80890177">
    <w:name w:val="06C9BE813C484264AE743FCC80890177"/>
    <w:rsid w:val="00D12C59"/>
  </w:style>
  <w:style w:type="paragraph" w:customStyle="1" w:styleId="72680F3CACCB400E9370ADEB93BFD173">
    <w:name w:val="72680F3CACCB400E9370ADEB93BFD173"/>
    <w:rsid w:val="00D12C59"/>
  </w:style>
  <w:style w:type="paragraph" w:customStyle="1" w:styleId="BD4E8A051A3C432AA6467F4436684ABD">
    <w:name w:val="BD4E8A051A3C432AA6467F4436684ABD"/>
    <w:rsid w:val="00D12C59"/>
  </w:style>
  <w:style w:type="paragraph" w:customStyle="1" w:styleId="1A37BA4C6DE2424C8B9FF6A02128F75C">
    <w:name w:val="1A37BA4C6DE2424C8B9FF6A02128F75C"/>
    <w:rsid w:val="00D12C59"/>
  </w:style>
  <w:style w:type="paragraph" w:customStyle="1" w:styleId="C7A70C85A6DB417F83339205DAD51334">
    <w:name w:val="C7A70C85A6DB417F83339205DAD51334"/>
    <w:rsid w:val="00D12C59"/>
  </w:style>
  <w:style w:type="paragraph" w:customStyle="1" w:styleId="BC79D70FB2C14BAC850FFCB85812FBFD">
    <w:name w:val="BC79D70FB2C14BAC850FFCB85812FBFD"/>
    <w:rsid w:val="00D12C59"/>
  </w:style>
  <w:style w:type="paragraph" w:customStyle="1" w:styleId="5E88F1569B9A4E8DACBDC4EF5B04D72C">
    <w:name w:val="5E88F1569B9A4E8DACBDC4EF5B04D72C"/>
    <w:rsid w:val="00D12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800000"/>
      </a:accent1>
      <a:accent2>
        <a:srgbClr val="EEE8CA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0">
      <a:majorFont>
        <a:latin typeface="Felix Titling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EC62E0-9707-4B96-B4F7-E6D3AA7F8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13DD5-CE1B-474D-A962-0721AD4AA5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36DCA96-84F2-4926-8B31-8FF2EA6FA6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89A6763-27A9-48A4-87FC-A58C010B9F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food service resume.dotx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2024-11-05T22:36:00Z</dcterms:created>
  <dcterms:modified xsi:type="dcterms:W3CDTF">2024-11-05T22:50:00Z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